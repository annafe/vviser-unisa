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C3" w:rsidRDefault="007F42EF" w:rsidP="00685278">
      <w:pPr>
        <w:pStyle w:val="Nessunaspaziatura"/>
        <w:rPr>
          <w:sz w:val="24"/>
        </w:rPr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6" type="#_x0000_t202" style="position:absolute;margin-left:242.8pt;margin-top:254.05pt;width:343.75pt;height:84.2pt;z-index:2516654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<v:textbox style="mso-fit-shape-to-text:t" inset="0,0,0,0">
              <w:txbxContent>
                <w:p w:rsidR="00D51FBA" w:rsidRDefault="00685278" w:rsidP="00685278">
                  <w:pPr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Checklist di revisione documento</w:t>
                  </w:r>
                  <w:r w:rsidR="00D51FBA" w:rsidRPr="00D51FBA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 xml:space="preserve"> </w:t>
                  </w:r>
                  <w:r w:rsidR="00DE7256">
                    <w:rPr>
                      <w:rFonts w:asciiTheme="majorHAnsi" w:hAnsiTheme="majorHAnsi"/>
                      <w:sz w:val="72"/>
                      <w:szCs w:val="72"/>
                      <w:lang w:val="it-IT"/>
                    </w:rPr>
                    <w:t>SDD</w:t>
                  </w:r>
                </w:p>
                <w:p w:rsidR="00685278" w:rsidRPr="00D51FBA" w:rsidRDefault="00685278" w:rsidP="00685278">
                  <w:pPr>
                    <w:rPr>
                      <w:rFonts w:asciiTheme="majorHAnsi" w:hAnsiTheme="majorHAnsi"/>
                      <w:szCs w:val="24"/>
                      <w:lang w:val="it-IT"/>
                    </w:rPr>
                  </w:pPr>
                  <w:r w:rsidRPr="00D51FBA">
                    <w:rPr>
                      <w:rFonts w:asciiTheme="majorHAnsi" w:hAnsiTheme="majorHAnsi"/>
                      <w:szCs w:val="24"/>
                      <w:lang w:val="it-IT"/>
                    </w:rPr>
                    <w:t xml:space="preserve"> </w:t>
                  </w:r>
                  <w:sdt>
                    <w:sdtPr>
                      <w:rPr>
                        <w:rFonts w:asciiTheme="majorHAnsi" w:hAnsiTheme="majorHAnsi"/>
                        <w:szCs w:val="24"/>
                        <w:lang w:val="it-IT"/>
                      </w:rPr>
                      <w:alias w:val="Sottotitolo"/>
                      <w:tag w:val=""/>
                      <w:id w:val="-15625089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EndPr/>
                    <w:sdtContent>
                      <w:r w:rsidR="00D51FBA" w:rsidRPr="00D51FBA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 xml:space="preserve">Checklist per VViSeR UniSa </w:t>
                      </w:r>
                      <w:r w:rsidR="00DE7256">
                        <w:rPr>
                          <w:rFonts w:asciiTheme="majorHAnsi" w:hAnsiTheme="majorHAnsi"/>
                          <w:szCs w:val="24"/>
                          <w:lang w:val="it-IT"/>
                        </w:rPr>
                        <w:t>SDD</w:t>
                      </w:r>
                    </w:sdtContent>
                  </w:sdt>
                </w:p>
              </w:txbxContent>
            </v:textbox>
            <w10:wrap anchorx="page" anchory="page"/>
          </v:shape>
        </w:pic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rFonts w:asciiTheme="minorHAnsi" w:hAnsiTheme="minorHAnsi"/>
        </w:rPr>
      </w:sdtEndPr>
      <w:sdtContent>
        <w:p w:rsidR="00685278" w:rsidRDefault="007F42EF" w:rsidP="00685278">
          <w:pPr>
            <w:pStyle w:val="Nessunaspaziatura"/>
          </w:pPr>
          <w:r>
            <w:rPr>
              <w:noProof/>
              <w:lang w:eastAsia="it-IT"/>
            </w:rPr>
            <w:pict>
              <v:group id="Gruppo 2" o:spid="_x0000_s1027" style="position:absolute;margin-left:23.4pt;margin-top:21.5pt;width:172.8pt;height:718.55pt;z-index:-251652097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o 4" o:spid="_x0000_s1028" type="#_x0000_t15" style="position:absolute;top:30665;width:21945;height:55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qhx8IA&#10;AADaAAAADwAAAGRycy9kb3ducmV2LnhtbESPzWrDMBCE74W+g9hCb43cUIpxooQQKM0pqfN3XqyN&#10;bWKtjLR1nLevCoUeh5n5hpkvR9epgUJsPRt4nWSgiCtvW64NHA8fLzmoKMgWO89k4E4RlovHhzkW&#10;1t+4pGEvtUoQjgUaaET6QutYNeQwTnxPnLyLDw4lyVBrG/CW4K7T0yx71w5bTgsN9rRuqLruv50B&#10;CV+DdLtzfjq0ud1+ltPyUjljnp/G1QyU0Cj/4b/2xhp4g98r6Qbo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KqHHwgAAANoAAAAPAAAAAAAAAAAAAAAAAJgCAABkcnMvZG93&#10;bnJldi54bWxQSwUGAAAAAAQABAD1AAAAhwMAAAAA&#10;" adj="18883" fillcolor="#f6881a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a"/>
                          <w:tag w:val=""/>
                          <w:id w:val="-154705916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3-12-18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685278" w:rsidRDefault="007C4205" w:rsidP="00D51FBA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18/12/2013</w:t>
                            </w:r>
                          </w:p>
                        </w:sdtContent>
                      </w:sdt>
                    </w:txbxContent>
                  </v:textbox>
                </v:shape>
                <v:group id="Grup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igura a mano libera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igura a mano libera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igura a mano libera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igura a mano libera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igura a mano libera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igura a mano libera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igura a mano libera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igura a mano libera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igura a mano libera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igura a mano libera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igura a mano  libera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igura a mano libera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igura a mano libera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igura a mano libera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igura a mano libera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igura a mano libera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igura a mano libera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igura a mano libera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igura a mano libera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igura a mano libera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igura a mano libera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igura a mano libera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v:rect id="Rettangolo 3" o:spid="_x0000_s1055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+ycIA&#10;AADaAAAADwAAAGRycy9kb3ducmV2LnhtbESP3WoCMRSE7wu+QziCdzXrD62sRtEFpXfFrQ9w2Jz9&#10;wc3JmkRdffpGKPRymJlvmNWmN624kfONZQWTcQKCuLC64UrB6Wf/vgDhA7LG1jIpeJCHzXrwtsJU&#10;2zsf6ZaHSkQI+xQV1CF0qZS+qMmgH9uOOHqldQZDlK6S2uE9wk0rp0nyIQ02HBdq7CirqTjnV6Og&#10;zJLvw9FfuvNTzn3hyuxz98iVGg377RJEoD78h//aX1rBDF5X4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/7JwgAAANoAAAAPAAAAAAAAAAAAAAAAAJgCAABkcnMvZG93&#10;bnJldi54bWxQSwUGAAAAAAQABAD1AAAAhwMAAAAA&#10;" fillcolor="#92d050" stroked="f" strokeweight="1pt"/>
                <w10:wrap anchorx="page" anchory="page"/>
              </v:group>
            </w:pict>
          </w:r>
        </w:p>
        <w:p w:rsidR="00685278" w:rsidRDefault="007F42EF" w:rsidP="00685278">
          <w:r>
            <w:rPr>
              <w:noProof/>
              <w:lang w:val="it-IT" w:eastAsia="it-IT"/>
            </w:rPr>
            <w:pict>
              <v:shape id="Casella di testo 32" o:spid="_x0000_s1056" type="#_x0000_t202" style="position:absolute;margin-left:257.05pt;margin-top:696.9pt;width:4in;height:28.8pt;z-index:25166643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<v:textbox style="mso-fit-shape-to-text:t" inset="0,0,0,0">
                  <w:txbxContent>
                    <w:p w:rsidR="00685278" w:rsidRDefault="007F42EF" w:rsidP="00685278">
                      <w:pPr>
                        <w:pStyle w:val="Nessunaspaziatura"/>
                        <w:rPr>
                          <w:color w:val="A5300F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A5300F" w:themeColor="accent1"/>
                            <w:sz w:val="26"/>
                            <w:szCs w:val="26"/>
                          </w:rPr>
                          <w:alias w:val="Autore"/>
                          <w:tag w:val=""/>
                          <w:id w:val="-90228820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70241"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  <w:t>Team 8</w:t>
                          </w:r>
                        </w:sdtContent>
                      </w:sdt>
                    </w:p>
                    <w:p w:rsidR="00685278" w:rsidRDefault="00D51FBA" w:rsidP="00685278">
                      <w:pPr>
                        <w:pStyle w:val="Nessunaspaziatura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 xml:space="preserve">Ver </w:t>
                      </w:r>
                      <w:r w:rsidR="007C4205"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.0</w:t>
                      </w: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it-IT" w:eastAsia="it-IT"/>
            </w:rPr>
            <w:pict>
              <v:shape id="Casella di testo 67" o:spid="_x0000_s1057" type="#_x0000_t202" style="position:absolute;margin-left:-15.1pt;margin-top:106.6pt;width:525pt;height:224.4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<v:textbox>
                  <w:txbxContent>
                    <w:p w:rsidR="00685278" w:rsidRDefault="00685278" w:rsidP="00685278">
                      <w:pPr>
                        <w:jc w:val="center"/>
                      </w:pPr>
                      <w:r w:rsidRPr="00685278">
                        <w:rPr>
                          <w:noProof/>
                          <w:lang w:val="it-IT" w:eastAsia="it-IT"/>
                        </w:rPr>
                        <w:drawing>
                          <wp:inline distT="0" distB="0" distL="0" distR="0">
                            <wp:extent cx="2806700" cy="2466975"/>
                            <wp:effectExtent l="0" t="0" r="0" b="0"/>
                            <wp:docPr id="70" name="Immagin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466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Default="00FB320C">
      <w:pPr>
        <w:pStyle w:val="Titolo3"/>
        <w:numPr>
          <w:ilvl w:val="0"/>
          <w:numId w:val="0"/>
        </w:numPr>
        <w:rPr>
          <w:rFonts w:ascii="Calibri" w:hAnsi="Calibri"/>
        </w:rPr>
      </w:pPr>
      <w:r>
        <w:rPr>
          <w:rFonts w:ascii="Calibri" w:hAnsi="Calibri"/>
        </w:rPr>
        <w:t>Legenda</w:t>
      </w:r>
      <w:r w:rsidR="00870241">
        <w:rPr>
          <w:rFonts w:ascii="Calibri" w:hAnsi="Calibri"/>
        </w:rPr>
        <w:t xml:space="preserve">: </w:t>
      </w:r>
    </w:p>
    <w:p w:rsidR="00870241" w:rsidRPr="00870241" w:rsidRDefault="00870241" w:rsidP="00870241">
      <w:pPr>
        <w:rPr>
          <w:lang w:val="it-IT"/>
        </w:rPr>
      </w:pPr>
    </w:p>
    <w:tbl>
      <w:tblPr>
        <w:tblStyle w:val="Tabellaelenco3-colore21"/>
        <w:tblW w:w="5000" w:type="pct"/>
        <w:tblLook w:val="04A0" w:firstRow="1" w:lastRow="0" w:firstColumn="1" w:lastColumn="0" w:noHBand="0" w:noVBand="1"/>
      </w:tblPr>
      <w:tblGrid>
        <w:gridCol w:w="1569"/>
        <w:gridCol w:w="8007"/>
      </w:tblGrid>
      <w:tr w:rsidR="00870241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9" w:type="pct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Stato</w:t>
            </w: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Significato</w:t>
            </w:r>
          </w:p>
        </w:tc>
      </w:tr>
      <w:tr w:rsidR="00870241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00B05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s</w:t>
            </w:r>
            <w:r w:rsidR="00870241">
              <w:rPr>
                <w:lang w:val="it-IT"/>
              </w:rPr>
              <w:t>oddisfatto</w:t>
            </w:r>
          </w:p>
        </w:tc>
      </w:tr>
      <w:tr w:rsidR="00870241" w:rsidTr="00DE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FFFF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p</w:t>
            </w:r>
            <w:r w:rsidR="00870241">
              <w:rPr>
                <w:lang w:val="it-IT"/>
              </w:rPr>
              <w:t>arzialmente soddisfatto</w:t>
            </w:r>
          </w:p>
        </w:tc>
      </w:tr>
      <w:tr w:rsidR="00870241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FF0000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116E83" w:rsidP="00116E8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Criterio n</w:t>
            </w:r>
            <w:r w:rsidR="00870241">
              <w:rPr>
                <w:lang w:val="it-IT"/>
              </w:rPr>
              <w:t>on soddisfatto</w:t>
            </w:r>
          </w:p>
        </w:tc>
      </w:tr>
      <w:tr w:rsidR="00870241" w:rsidTr="00DE7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pct"/>
            <w:shd w:val="clear" w:color="auto" w:fill="A6A6A6" w:themeFill="background1" w:themeFillShade="A6"/>
            <w:vAlign w:val="center"/>
          </w:tcPr>
          <w:p w:rsidR="00870241" w:rsidRDefault="00870241" w:rsidP="00870241">
            <w:pPr>
              <w:spacing w:line="360" w:lineRule="auto"/>
              <w:rPr>
                <w:lang w:val="it-IT"/>
              </w:rPr>
            </w:pPr>
          </w:p>
        </w:tc>
        <w:tc>
          <w:tcPr>
            <w:tcW w:w="4181" w:type="pct"/>
            <w:vAlign w:val="center"/>
          </w:tcPr>
          <w:p w:rsidR="00870241" w:rsidRDefault="00870241" w:rsidP="0087024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Non applicabile</w:t>
            </w:r>
          </w:p>
        </w:tc>
      </w:tr>
    </w:tbl>
    <w:p w:rsidR="00870241" w:rsidRPr="00870241" w:rsidRDefault="00870241" w:rsidP="00870241">
      <w:pPr>
        <w:rPr>
          <w:lang w:val="it-IT"/>
        </w:rPr>
      </w:pPr>
    </w:p>
    <w:p w:rsidR="00FB320C" w:rsidRPr="00FB320C" w:rsidRDefault="00FB320C" w:rsidP="00FB320C">
      <w:pPr>
        <w:rPr>
          <w:lang w:val="it-IT"/>
        </w:rPr>
      </w:pPr>
    </w:p>
    <w:tbl>
      <w:tblPr>
        <w:tblStyle w:val="Tabellaelenco3-colore21"/>
        <w:tblW w:w="5000" w:type="pct"/>
        <w:tblLook w:val="00A0" w:firstRow="1" w:lastRow="0" w:firstColumn="1" w:lastColumn="0" w:noHBand="0" w:noVBand="0"/>
      </w:tblPr>
      <w:tblGrid>
        <w:gridCol w:w="2145"/>
        <w:gridCol w:w="7431"/>
      </w:tblGrid>
      <w:tr w:rsidR="00FE099B" w:rsidRPr="00FE099B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0" w:type="pct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Progett</w:t>
            </w:r>
            <w:r w:rsidR="007F045E">
              <w:rPr>
                <w:rFonts w:ascii="Calibri" w:hAnsi="Calibri"/>
                <w:lang w:val="it-IT"/>
              </w:rPr>
              <w:t xml:space="preserve">o </w:t>
            </w:r>
            <w:r w:rsidRPr="00FE099B">
              <w:rPr>
                <w:rFonts w:ascii="Calibri" w:hAnsi="Calibri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0" w:type="pct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sz w:val="24"/>
                <w:lang w:val="it-IT"/>
              </w:rPr>
              <w:t>VViSeR UniSa</w:t>
            </w:r>
          </w:p>
        </w:tc>
      </w:tr>
      <w:tr w:rsidR="00FE099B" w:rsidRPr="00FE099B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FE099B" w:rsidRPr="00FE099B" w:rsidRDefault="00FE099B" w:rsidP="007F045E">
            <w:pPr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Deliverable</w:t>
            </w:r>
          </w:p>
        </w:tc>
      </w:tr>
      <w:tr w:rsidR="00FE099B" w:rsidRPr="00FE099B" w:rsidTr="00DE7256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pct"/>
          </w:tcPr>
          <w:p w:rsidR="00FE099B" w:rsidRPr="00FE099B" w:rsidRDefault="00D51FBA" w:rsidP="007F045E">
            <w:pPr>
              <w:rPr>
                <w:rFonts w:ascii="Calibri" w:hAnsi="Calibri"/>
                <w:b w:val="0"/>
                <w:lang w:val="en-GB"/>
              </w:rPr>
            </w:pPr>
            <w:r>
              <w:rPr>
                <w:rFonts w:ascii="Calibri" w:hAnsi="Calibri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 w:val="0"/>
              </w:rPr>
            </w:pPr>
            <w:r w:rsidRPr="00D51FBA">
              <w:rPr>
                <w:rFonts w:ascii="Calibri" w:hAnsi="Calibri"/>
              </w:rPr>
              <w:t xml:space="preserve">Versione: </w:t>
            </w:r>
            <w:r w:rsidR="007C4205">
              <w:rPr>
                <w:rFonts w:ascii="Calibri" w:hAnsi="Calibri"/>
              </w:rPr>
              <w:t>2</w:t>
            </w:r>
            <w:r w:rsidR="00D51FBA">
              <w:rPr>
                <w:rFonts w:ascii="Calibri" w:hAnsi="Calibr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0" w:type="pct"/>
          </w:tcPr>
          <w:p w:rsidR="00FE099B" w:rsidRPr="00FE099B" w:rsidRDefault="00DE7256" w:rsidP="007F045E">
            <w:pPr>
              <w:pStyle w:val="Titolo9"/>
              <w:numPr>
                <w:ilvl w:val="0"/>
                <w:numId w:val="0"/>
              </w:numPr>
              <w:outlineLvl w:val="8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System Design Document</w:t>
            </w:r>
          </w:p>
        </w:tc>
        <w:bookmarkStart w:id="1" w:name="_GoBack"/>
        <w:bookmarkEnd w:id="1"/>
      </w:tr>
    </w:tbl>
    <w:p w:rsidR="00FE099B" w:rsidRDefault="00FE099B">
      <w:pPr>
        <w:rPr>
          <w:rFonts w:ascii="Calibri" w:hAnsi="Calibri"/>
          <w:lang w:val="it-IT"/>
        </w:rPr>
      </w:pPr>
    </w:p>
    <w:p w:rsidR="00080E64" w:rsidRDefault="00080E64">
      <w:pPr>
        <w:rPr>
          <w:rFonts w:ascii="Calibri" w:hAnsi="Calibri"/>
          <w:lang w:val="it-IT"/>
        </w:rPr>
      </w:pPr>
    </w:p>
    <w:tbl>
      <w:tblPr>
        <w:tblStyle w:val="Tabellaelenco3-colore21"/>
        <w:tblW w:w="5000" w:type="pct"/>
        <w:tblLook w:val="0020" w:firstRow="1" w:lastRow="0" w:firstColumn="0" w:lastColumn="0" w:noHBand="0" w:noVBand="0"/>
      </w:tblPr>
      <w:tblGrid>
        <w:gridCol w:w="714"/>
        <w:gridCol w:w="7435"/>
        <w:gridCol w:w="1427"/>
      </w:tblGrid>
      <w:tr w:rsidR="00080E64" w:rsidRPr="00DE7256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b w:val="0"/>
                <w:smallCaps/>
                <w:sz w:val="28"/>
                <w:szCs w:val="28"/>
                <w:lang w:val="en-GB"/>
              </w:rPr>
            </w:pPr>
            <w:r w:rsidRPr="00DE7256">
              <w:rPr>
                <w:b w:val="0"/>
                <w:smallCaps/>
                <w:sz w:val="28"/>
                <w:szCs w:val="28"/>
                <w:lang w:val="en-GB"/>
              </w:rPr>
              <w:t>Check-items</w:t>
            </w:r>
          </w:p>
        </w:tc>
      </w:tr>
      <w:tr w:rsidR="00DE7256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en-GB"/>
              </w:rPr>
            </w:pPr>
            <w:r w:rsidRPr="00DE7256">
              <w:rPr>
                <w:sz w:val="22"/>
                <w:lang w:val="en-GB"/>
              </w:rPr>
              <w:br w:type="page"/>
            </w:r>
            <w:r w:rsidRPr="00DE7256">
              <w:rPr>
                <w:b/>
                <w:lang w:val="en-GB"/>
              </w:rPr>
              <w:t>Id.</w:t>
            </w:r>
          </w:p>
        </w:tc>
        <w:tc>
          <w:tcPr>
            <w:tcW w:w="3882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 xml:space="preserve">Descrizione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DE7256" w:rsidRPr="00DE7256" w:rsidRDefault="00DE7256" w:rsidP="00DE7256">
            <w:pPr>
              <w:keepLines/>
              <w:spacing w:line="276" w:lineRule="auto"/>
              <w:jc w:val="center"/>
              <w:rPr>
                <w:b/>
                <w:lang w:val="it-IT"/>
              </w:rPr>
            </w:pPr>
            <w:r w:rsidRPr="00DE7256">
              <w:rPr>
                <w:b/>
                <w:lang w:val="it-IT"/>
              </w:rPr>
              <w:t>Stato</w:t>
            </w:r>
          </w:p>
        </w:tc>
      </w:tr>
      <w:tr w:rsidR="00DE7256" w:rsidRPr="00DE7256" w:rsidTr="00DE7256">
        <w:trPr>
          <w:trHeight w:val="2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keepLines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Documentazione</w:t>
            </w: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/>
              </w:rPr>
              <w:t>Ricopre tutti gli aspetti affrontati?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t>È leggibile?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/>
              </w:rPr>
              <w:t>È descritta nella sua struttura?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/>
              </w:rPr>
              <w:t>È presentato il suo scopo?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Nonostante il documento sia stato realizzato da più autori differenti, presenta un’unica modalità espressiva ed un unico stile?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pStyle w:val="Intestazione"/>
              <w:tabs>
                <w:tab w:val="clear" w:pos="4320"/>
                <w:tab w:val="clear" w:pos="8640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 w:bidi="he-IL"/>
              </w:rPr>
              <w:t>Il documento presenta errori sintattici o grammaticali?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szCs w:val="24"/>
                <w:lang w:val="it-IT" w:eastAsia="it-IT" w:bidi="he-IL"/>
              </w:rPr>
              <w:t>Ogni concetto introdotto è stato definito?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lang w:val="it-IT" w:bidi="he-IL"/>
              </w:rPr>
              <w:t>High Level Design</w:t>
            </w: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affrontati tutti i sottosistemi?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presentati la piattaforma, i linguaggi e l’ambiente di sviluppo usati?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 w:bidi="he-IL"/>
              </w:rPr>
            </w:pPr>
            <w:r w:rsidRPr="00DE7256">
              <w:rPr>
                <w:lang w:val="it-IT"/>
              </w:rPr>
              <w:t>È stata descritta la tecnologia usata per il DB?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lastRenderedPageBreak/>
              <w:t>Detail System Design</w:t>
            </w: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del sistema in modo dettagliato?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descritti tutti i sottosistemi, i moduli e le classi in uno schema gerarchico?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descritto lo scopo di ognuno di questi?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stata fatta una suddivisione di tutte le classi in </w:t>
            </w:r>
            <w:r w:rsidRPr="00DE7256">
              <w:rPr>
                <w:i/>
                <w:lang w:val="it-IT"/>
              </w:rPr>
              <w:t>presentation</w:t>
            </w:r>
            <w:r w:rsidRPr="00DE7256">
              <w:rPr>
                <w:lang w:val="it-IT"/>
              </w:rPr>
              <w:t xml:space="preserve">, </w:t>
            </w:r>
            <w:r w:rsidRPr="00DE7256">
              <w:rPr>
                <w:i/>
                <w:lang w:val="it-IT"/>
              </w:rPr>
              <w:t>application</w:t>
            </w:r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Queste sono state presentate tramite le tabelle fornite?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state presentate le relazioni tra sottosistemi e moduli, moduli e classi?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completati i diagrammi di collaborazione, sequenza, attività e stato?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descritta l’architettura implementativi?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descritta la tecnologia per la gestione dei dati?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widowControl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7256">
              <w:t>È descritta 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presentati e descritti i livelli?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Problematiche generali</w:t>
            </w: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complessivo soddisfa tutti i requisiti?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è stato presentato in una forma comprensibile da un’esterno?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E0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usata una notazione standard?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 consistente?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fornisce sufficienti informazioni per improntare un test?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è stato creato usando architetture e modelli procedurali riconoscibili (noti)?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Designi usa componenti riutilizzabili?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7256">
              <w:t>Il Design è modulare?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2D65FC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Design</w:t>
            </w:r>
            <w:r w:rsidR="00080E64" w:rsidRPr="00DE7256">
              <w:rPr>
                <w:lang w:val="it-IT"/>
              </w:rPr>
              <w:t xml:space="preserve"> usa astrazione di dati e procedure che possono essere riutilizzati?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è stato definito e rappresentato in modo progressivo?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 xml:space="preserve">L’architettura del software risultante è stata partizionata in modo da facilitare l’implementazione?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 il mantenimento?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 xml:space="preserve">Sono stati seguiti i concetti dell’information hiding e dell’indipendenza </w:t>
            </w:r>
            <w:r w:rsidRPr="00DE7256">
              <w:rPr>
                <w:lang w:val="it-IT"/>
              </w:rPr>
              <w:lastRenderedPageBreak/>
              <w:t>funzionale nell’intero Design?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 xml:space="preserve">È stato sviluppato il </w:t>
            </w:r>
            <w:r w:rsidRPr="00DE7256">
              <w:rPr>
                <w:i/>
                <w:iCs/>
                <w:lang w:val="it-IT"/>
              </w:rPr>
              <w:t>Design Specification</w:t>
            </w:r>
            <w:r w:rsidRPr="00DE7256">
              <w:rPr>
                <w:lang w:val="it-IT"/>
              </w:rPr>
              <w:t xml:space="preserve"> per il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“Data Design”</w:t>
            </w: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ben definiti gli oggetti nella struttura dati?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La struttura dati contiene tutti gli attributi dichiarati nel modello analitico?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Contiene ogni nuova struttura dati definita al momento dello sviluppo del Design?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state rispettate tutte le relazioni tra strutture dati, attributi e requisiti?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Si sono utilizzate strut</w:t>
            </w:r>
            <w:r w:rsidR="00DE7256">
              <w:rPr>
                <w:lang w:val="it-IT"/>
              </w:rPr>
              <w:t>ture dati semplici</w:t>
            </w:r>
            <w:r w:rsidRPr="00DE7256">
              <w:rPr>
                <w:lang w:val="it-IT"/>
              </w:rP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Si è lavorato su di esse elaborandone di più complesse?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Le strutture dati sono state implementate direttamente nel linguaggio scelto?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spiegato come vengono scambiati i dati tra i componenti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Esistono componenti di dati espliciti (es.: database)?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Quale ruolo hanno?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 …</w:t>
            </w:r>
          </w:p>
        </w:tc>
      </w:tr>
      <w:tr w:rsidR="00DE7256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 “Design architetturale”</w:t>
            </w: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Nell’architettura finale del software si riconosce uno stile predefinito?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482EE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sviluppato uno scenario?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Questo è stato sviluppato prima dell’approntamento di un’architettura?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usato un mapping appropriato per convertire il modello analitico in modello architetturale?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Legate al</w:t>
            </w:r>
            <w:r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 xml:space="preserve"> “</w:t>
            </w: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design dell’interfaccia utente”:</w:t>
            </w:r>
          </w:p>
        </w:tc>
      </w:tr>
      <w:tr w:rsidR="00080E64" w:rsidRPr="00DE7256" w:rsidTr="00482EE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documentati i risultati del lavoro di analisi?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spacing w:line="276" w:lineRule="auto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raggiunti gli obbiettivi per ogni aspetto utente trovato?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state definite le sequenze di azione per ogni blocco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2D6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documentato ogni stato dell’interfaccia 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Sono stati definit</w:t>
            </w:r>
            <w:r w:rsidR="00DE7256">
              <w:rPr>
                <w:lang w:val="it-IT"/>
              </w:rPr>
              <w:t>i tutti gli oggetti e le azioni</w:t>
            </w:r>
            <w:r w:rsidRPr="00DE7256">
              <w:rPr>
                <w:lang w:val="it-IT"/>
              </w:rPr>
              <w:t xml:space="preserve"> appartenenti all’interfaccia </w:t>
            </w:r>
            <w:r w:rsidRPr="00DE7256">
              <w:rPr>
                <w:lang w:val="it-IT"/>
              </w:rPr>
              <w:lastRenderedPageBreak/>
              <w:t>utente?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flessibile per ogni interfaccia?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definita un’interazione sia per utenti inesperti che per esperti?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prevista un’interfaccia per utenti occasionali?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Le icone sono chiare e distinguibili?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7256">
              <w:t>L’interazione è intuitiva?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facile implementare un help interno?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Ed esterno?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 messaggi di errore sono distinguibili e chiari?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possibile usufruire dell’help in riguardo?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auto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 colori sono usati in modo adeguato?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sviluppato un prototipo per l’interfaccia?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DE7256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F9AE63"/>
          </w:tcPr>
          <w:p w:rsidR="00DE7256" w:rsidRPr="00DE7256" w:rsidRDefault="00DE7256" w:rsidP="00DE7256">
            <w:pPr>
              <w:pStyle w:val="Titolo8"/>
              <w:numPr>
                <w:ilvl w:val="0"/>
                <w:numId w:val="0"/>
              </w:numPr>
              <w:spacing w:line="276" w:lineRule="auto"/>
              <w:jc w:val="center"/>
              <w:outlineLvl w:val="7"/>
              <w:rPr>
                <w:lang w:val="it-IT"/>
              </w:rPr>
            </w:pPr>
            <w:r w:rsidRPr="00DE7256">
              <w:rPr>
                <w:b/>
                <w:bCs/>
                <w:i w:val="0"/>
                <w:iCs/>
                <w:sz w:val="28"/>
                <w:szCs w:val="24"/>
                <w:lang w:val="it-IT" w:eastAsia="it-IT" w:bidi="he-IL"/>
              </w:rPr>
              <w:t>Legato al “design dei livelli componenti”:</w:t>
            </w: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controllata l’efficienza di ogni livello?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E di ogni algoritmo?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Il design degli algoritmi nella manipolazione dei dati è consistente?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considerato un design degli algoritmi e dei livelli diverso da quello presentato?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Quale?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Perché è stato scartato?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4627" w:type="pct"/>
            <w:gridSpan w:val="2"/>
          </w:tcPr>
          <w:p w:rsidR="00080E64" w:rsidRPr="00DE7256" w:rsidRDefault="00080E64" w:rsidP="00DE725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it-IT"/>
              </w:rPr>
            </w:pPr>
            <w:r w:rsidRPr="00DE7256">
              <w:rPr>
                <w:i/>
                <w:lang w:val="it-IT"/>
              </w:rPr>
              <w:t>Risp.:</w:t>
            </w:r>
          </w:p>
        </w:tc>
      </w:tr>
      <w:tr w:rsidR="00080E64" w:rsidRPr="00DE7256" w:rsidTr="00CA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stata verifica l’iterazione tra i livelli?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CA34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7256">
              <w:t>I livelli sono indipendenti?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  <w:shd w:val="clear" w:color="auto" w:fill="00B050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  <w:tr w:rsidR="00080E64" w:rsidRPr="00DE7256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</w:tcPr>
          <w:p w:rsidR="00080E64" w:rsidRPr="00DE7256" w:rsidRDefault="00080E64" w:rsidP="00DE7256">
            <w:pPr>
              <w:keepLines/>
              <w:numPr>
                <w:ilvl w:val="0"/>
                <w:numId w:val="38"/>
              </w:numPr>
              <w:spacing w:line="276" w:lineRule="auto"/>
              <w:jc w:val="both"/>
              <w:rPr>
                <w:lang w:val="it-IT"/>
              </w:rPr>
            </w:pPr>
          </w:p>
        </w:tc>
        <w:tc>
          <w:tcPr>
            <w:tcW w:w="3882" w:type="pct"/>
          </w:tcPr>
          <w:p w:rsidR="00080E64" w:rsidRPr="00DE7256" w:rsidRDefault="00080E64" w:rsidP="00DE725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DE7256">
              <w:rPr>
                <w:lang w:val="it-IT"/>
              </w:rPr>
              <w:t>È stato implementato il middlewere tra i livelli?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" w:type="pct"/>
          </w:tcPr>
          <w:p w:rsidR="00080E64" w:rsidRPr="00DE7256" w:rsidRDefault="00080E64" w:rsidP="00DE7256">
            <w:pPr>
              <w:keepLines/>
              <w:spacing w:line="276" w:lineRule="auto"/>
              <w:jc w:val="center"/>
              <w:rPr>
                <w:i/>
                <w:lang w:val="it-IT"/>
              </w:rPr>
            </w:pPr>
          </w:p>
        </w:tc>
      </w:tr>
    </w:tbl>
    <w:p w:rsidR="00080E64" w:rsidRDefault="00080E64"/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Style w:val="Tabellaelenco3-colore21"/>
        <w:tblW w:w="5000" w:type="pct"/>
        <w:tblLook w:val="0020" w:firstRow="1" w:lastRow="0" w:firstColumn="0" w:lastColumn="0" w:noHBand="0" w:noVBand="0"/>
      </w:tblPr>
      <w:tblGrid>
        <w:gridCol w:w="1139"/>
        <w:gridCol w:w="7435"/>
        <w:gridCol w:w="1002"/>
      </w:tblGrid>
      <w:tr w:rsidR="00FE099B" w:rsidRPr="00FE099B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7" w:type="pct"/>
            <w:gridSpan w:val="2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lastRenderedPageBreak/>
              <w:t>Esito valutazione</w:t>
            </w:r>
          </w:p>
        </w:tc>
        <w:tc>
          <w:tcPr>
            <w:tcW w:w="523" w:type="pct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Ok</w:t>
            </w:r>
          </w:p>
        </w:tc>
      </w:tr>
      <w:tr w:rsidR="00FE099B" w:rsidRPr="00087FDE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7" w:type="pct"/>
            <w:gridSpan w:val="2"/>
          </w:tcPr>
          <w:p w:rsidR="00FE099B" w:rsidRPr="00FE099B" w:rsidRDefault="00FE099B" w:rsidP="00087FDE">
            <w:pPr>
              <w:rPr>
                <w:rFonts w:ascii="Calibri" w:hAnsi="Calibri"/>
                <w:lang w:val="it-IT"/>
              </w:rPr>
            </w:pPr>
          </w:p>
        </w:tc>
        <w:tc>
          <w:tcPr>
            <w:tcW w:w="523" w:type="pct"/>
          </w:tcPr>
          <w:p w:rsidR="00FE099B" w:rsidRPr="00087FDE" w:rsidRDefault="00FE099B">
            <w:pPr>
              <w:pStyle w:val="Titolo8"/>
              <w:numPr>
                <w:ilvl w:val="0"/>
                <w:numId w:val="0"/>
              </w:numPr>
              <w:outlineLvl w:val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lang w:val="it-IT"/>
              </w:rPr>
            </w:pPr>
          </w:p>
        </w:tc>
      </w:tr>
      <w:tr w:rsidR="00FE099B" w:rsidRPr="00087FDE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" w:type="pct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  <w:tr w:rsidR="00FE099B" w:rsidRPr="00FB320C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" w:type="pct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4405" w:type="pct"/>
            <w:gridSpan w:val="2"/>
          </w:tcPr>
          <w:p w:rsidR="00FE099B" w:rsidRPr="00FE099B" w:rsidRDefault="00FE099B">
            <w:pPr>
              <w:pStyle w:val="Titolo1"/>
              <w:spacing w:before="0" w:after="120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 w:val="0"/>
                <w:bCs/>
                <w:i/>
                <w:sz w:val="20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Style w:val="Tabellaelenco3-colore21"/>
        <w:tblW w:w="5000" w:type="pct"/>
        <w:tblLook w:val="0020" w:firstRow="1" w:lastRow="0" w:firstColumn="0" w:lastColumn="0" w:noHBand="0" w:noVBand="0"/>
      </w:tblPr>
      <w:tblGrid>
        <w:gridCol w:w="1354"/>
        <w:gridCol w:w="1076"/>
        <w:gridCol w:w="7146"/>
      </w:tblGrid>
      <w:tr w:rsidR="00FE099B" w:rsidRPr="00FE099B" w:rsidTr="00DE7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en-GB"/>
              </w:rPr>
            </w:pPr>
            <w:r w:rsidRPr="00FE099B">
              <w:rPr>
                <w:rFonts w:ascii="Calibri" w:hAnsi="Calibri"/>
                <w:lang w:val="en-GB"/>
              </w:rPr>
              <w:t>Item id.</w:t>
            </w: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 w:val="0"/>
              </w:rPr>
            </w:pPr>
            <w:r w:rsidRPr="00FE099B">
              <w:rPr>
                <w:rFonts w:ascii="Calibri" w:hAnsi="Calibri"/>
              </w:rPr>
              <w:t>Paragrafo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center"/>
              <w:rPr>
                <w:rFonts w:ascii="Calibri" w:hAnsi="Calibri"/>
                <w:b w:val="0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Note</w:t>
            </w:r>
          </w:p>
        </w:tc>
      </w:tr>
      <w:tr w:rsidR="00FE099B" w:rsidRPr="00AC6083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 w:rsidP="006D7FD2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6D7FD2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EB331E" w:rsidRDefault="00FE099B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</w:p>
        </w:tc>
      </w:tr>
      <w:tr w:rsidR="00FE099B" w:rsidRPr="00AC6083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DE7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7" w:type="pct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outlineLvl w:val="4"/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562" w:type="pct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1" w:type="pct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2EF" w:rsidRDefault="007F42EF">
      <w:pPr>
        <w:spacing w:line="240" w:lineRule="auto"/>
      </w:pPr>
      <w:r>
        <w:separator/>
      </w:r>
    </w:p>
  </w:endnote>
  <w:endnote w:type="continuationSeparator" w:id="0">
    <w:p w:rsidR="007F42EF" w:rsidRDefault="007F4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 w:rsidR="008D574D"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 w:rsidR="008D574D">
      <w:rPr>
        <w:rStyle w:val="Numeropagina"/>
      </w:rPr>
      <w:fldChar w:fldCharType="separate"/>
    </w:r>
    <w:r w:rsidR="007C4205">
      <w:rPr>
        <w:rStyle w:val="Numeropagina"/>
        <w:noProof/>
      </w:rPr>
      <w:t>3</w:t>
    </w:r>
    <w:r w:rsidR="008D574D">
      <w:rPr>
        <w:rStyle w:val="Numeropagina"/>
      </w:rPr>
      <w:fldChar w:fldCharType="end"/>
    </w:r>
    <w:r>
      <w:rPr>
        <w:rStyle w:val="Numeropagina"/>
      </w:rPr>
      <w:t xml:space="preserve"> di </w:t>
    </w:r>
    <w:r w:rsidR="007F42EF">
      <w:fldChar w:fldCharType="begin"/>
    </w:r>
    <w:r w:rsidR="007F42EF">
      <w:instrText xml:space="preserve"> NUMPAGES  \* MERGEFORMAT </w:instrText>
    </w:r>
    <w:r w:rsidR="007F42EF">
      <w:fldChar w:fldCharType="separate"/>
    </w:r>
    <w:r w:rsidR="007C4205" w:rsidRPr="007C4205">
      <w:rPr>
        <w:rStyle w:val="Numeropagina"/>
        <w:noProof/>
      </w:rPr>
      <w:t>6</w:t>
    </w:r>
    <w:r w:rsidR="007F42EF">
      <w:rPr>
        <w:rStyle w:val="Numeropagin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2EF" w:rsidRDefault="007F42EF">
      <w:pPr>
        <w:spacing w:line="240" w:lineRule="auto"/>
      </w:pPr>
      <w:r>
        <w:separator/>
      </w:r>
    </w:p>
  </w:footnote>
  <w:footnote w:type="continuationSeparator" w:id="0">
    <w:p w:rsidR="007F42EF" w:rsidRDefault="007F42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lang w:val="it-IT"/>
            </w:rPr>
          </w:pPr>
          <w:r w:rsidRPr="00D51FBA">
            <w:rPr>
              <w:lang w:val="it-IT"/>
            </w:rPr>
            <w:t>Nome del Progetto: VViSeR UniSa</w:t>
          </w:r>
        </w:p>
        <w:p w:rsidR="00FE099B" w:rsidRPr="00D51FBA" w:rsidRDefault="00FE099B" w:rsidP="00DE7256">
          <w:pPr>
            <w:rPr>
              <w:lang w:val="it-IT"/>
            </w:rPr>
          </w:pPr>
          <w:r w:rsidRPr="00D51FBA">
            <w:rPr>
              <w:lang w:val="it-IT"/>
            </w:rPr>
            <w:t xml:space="preserve">Nome del documento di riferimento: </w:t>
          </w:r>
          <w:r w:rsidR="00DE7256">
            <w:rPr>
              <w:lang w:val="it-IT"/>
            </w:rPr>
            <w:t>SDD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>D</w:t>
          </w:r>
          <w:r w:rsidR="00D51FBA" w:rsidRPr="00D51FBA">
            <w:rPr>
              <w:lang w:val="it-IT"/>
            </w:rPr>
            <w:t>oc. id: DL</w:t>
          </w:r>
          <w:r w:rsidR="00DE7256">
            <w:rPr>
              <w:lang w:val="it-IT"/>
            </w:rPr>
            <w:t>4</w:t>
          </w:r>
        </w:p>
        <w:p w:rsidR="00FE099B" w:rsidRPr="00D51FBA" w:rsidRDefault="00D51FBA" w:rsidP="007C4205">
          <w:pPr>
            <w:tabs>
              <w:tab w:val="left" w:pos="1135"/>
            </w:tabs>
            <w:spacing w:before="40"/>
            <w:ind w:right="68"/>
            <w:rPr>
              <w:lang w:val="it-IT"/>
            </w:rPr>
          </w:pPr>
          <w:r w:rsidRPr="00D51FBA">
            <w:rPr>
              <w:lang w:val="it-IT"/>
            </w:rPr>
            <w:t xml:space="preserve">Versione: </w:t>
          </w:r>
          <w:r w:rsidR="007C4205">
            <w:rPr>
              <w:lang w:val="it-IT"/>
            </w:rPr>
            <w:t>2</w:t>
          </w:r>
          <w:r w:rsidRPr="00D51FBA">
            <w:rPr>
              <w:lang w:val="it-IT"/>
            </w:rPr>
            <w:t>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E7256">
          <w:pPr>
            <w:rPr>
              <w:lang w:val="de-DE"/>
            </w:rPr>
          </w:pPr>
          <w:r w:rsidRPr="00D51FBA">
            <w:rPr>
              <w:lang w:val="de-DE"/>
            </w:rPr>
            <w:t xml:space="preserve">Checklist.: Checklist </w:t>
          </w:r>
          <w:r w:rsidR="00DE7256">
            <w:rPr>
              <w:lang w:val="de-DE"/>
            </w:rPr>
            <w:t>SDD</w:t>
          </w:r>
        </w:p>
      </w:tc>
      <w:tc>
        <w:tcPr>
          <w:tcW w:w="3179" w:type="dxa"/>
        </w:tcPr>
        <w:p w:rsidR="00FE099B" w:rsidRPr="00DE7256" w:rsidRDefault="00D51FBA" w:rsidP="00DE7256">
          <w:pPr>
            <w:rPr>
              <w:i/>
              <w:iCs/>
              <w:lang w:val="it-IT"/>
            </w:rPr>
          </w:pPr>
          <w:r w:rsidRPr="00D51FBA">
            <w:rPr>
              <w:lang w:val="it-IT"/>
            </w:rPr>
            <w:t xml:space="preserve">Data: </w:t>
          </w:r>
          <w:r w:rsidR="007C4205">
            <w:rPr>
              <w:i/>
              <w:iCs/>
              <w:lang w:val="it-IT"/>
            </w:rPr>
            <w:t>18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</w:t>
          </w:r>
          <w:r w:rsidR="00DE7256">
            <w:rPr>
              <w:i/>
              <w:iCs/>
              <w:lang w:val="it-IT"/>
            </w:rPr>
            <w:t>2</w:t>
          </w:r>
          <w:r w:rsidR="00FE099B" w:rsidRPr="00D51FBA">
            <w:rPr>
              <w:i/>
              <w:iCs/>
              <w:lang w:val="it-IT"/>
            </w:rPr>
            <w:t>/</w:t>
          </w:r>
          <w:r w:rsidRPr="00D51FBA">
            <w:rPr>
              <w:i/>
              <w:iCs/>
              <w:lang w:val="it-IT"/>
            </w:rPr>
            <w:t>13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268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>UNIVERSITA’ DEGLI STUDI DI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DI SCIENZE MM.FF.NN.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DI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>CORSO DI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3E9"/>
    <w:rsid w:val="0002245D"/>
    <w:rsid w:val="00080E64"/>
    <w:rsid w:val="00087FDE"/>
    <w:rsid w:val="000E0D9F"/>
    <w:rsid w:val="000E5F39"/>
    <w:rsid w:val="00116E83"/>
    <w:rsid w:val="00180A57"/>
    <w:rsid w:val="002A7AC4"/>
    <w:rsid w:val="002D65FC"/>
    <w:rsid w:val="002E0B14"/>
    <w:rsid w:val="002E13E9"/>
    <w:rsid w:val="002F413A"/>
    <w:rsid w:val="00382018"/>
    <w:rsid w:val="00447D70"/>
    <w:rsid w:val="00460603"/>
    <w:rsid w:val="00466905"/>
    <w:rsid w:val="00482EE2"/>
    <w:rsid w:val="00487345"/>
    <w:rsid w:val="005418B3"/>
    <w:rsid w:val="005F6E98"/>
    <w:rsid w:val="00604AD2"/>
    <w:rsid w:val="00685278"/>
    <w:rsid w:val="0068729F"/>
    <w:rsid w:val="006C3569"/>
    <w:rsid w:val="006D7FD2"/>
    <w:rsid w:val="00792368"/>
    <w:rsid w:val="007B2355"/>
    <w:rsid w:val="007C4205"/>
    <w:rsid w:val="007F045E"/>
    <w:rsid w:val="007F42EF"/>
    <w:rsid w:val="00843FC3"/>
    <w:rsid w:val="00870241"/>
    <w:rsid w:val="00887BDF"/>
    <w:rsid w:val="008D574D"/>
    <w:rsid w:val="00920284"/>
    <w:rsid w:val="00947C86"/>
    <w:rsid w:val="009C2C3E"/>
    <w:rsid w:val="00AC6083"/>
    <w:rsid w:val="00CA3442"/>
    <w:rsid w:val="00D51FBA"/>
    <w:rsid w:val="00D829FB"/>
    <w:rsid w:val="00DE7256"/>
    <w:rsid w:val="00E3115E"/>
    <w:rsid w:val="00E61189"/>
    <w:rsid w:val="00EB331E"/>
    <w:rsid w:val="00F47232"/>
    <w:rsid w:val="00F5333D"/>
    <w:rsid w:val="00F821D3"/>
    <w:rsid w:val="00FA7533"/>
    <w:rsid w:val="00FB320C"/>
    <w:rsid w:val="00FE099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B64AD5-94FB-46D0-BA27-42D1B283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70241"/>
    <w:pPr>
      <w:widowControl w:val="0"/>
      <w:spacing w:line="240" w:lineRule="atLeast"/>
    </w:pPr>
    <w:rPr>
      <w:rFonts w:asciiTheme="minorHAnsi" w:hAnsiTheme="minorHAnsi"/>
      <w:sz w:val="24"/>
      <w:lang w:val="en-US" w:eastAsia="en-US"/>
    </w:rPr>
  </w:style>
  <w:style w:type="paragraph" w:styleId="Titolo1">
    <w:name w:val="heading 1"/>
    <w:basedOn w:val="Normale"/>
    <w:next w:val="Normale"/>
    <w:qFormat/>
    <w:rsid w:val="008D574D"/>
    <w:pPr>
      <w:keepNext/>
      <w:spacing w:before="120" w:after="60"/>
      <w:outlineLvl w:val="0"/>
    </w:pPr>
    <w:rPr>
      <w:rFonts w:ascii="Arial" w:hAnsi="Arial"/>
      <w:b/>
      <w:lang w:val="it-IT"/>
    </w:rPr>
  </w:style>
  <w:style w:type="paragraph" w:styleId="Titolo2">
    <w:name w:val="heading 2"/>
    <w:basedOn w:val="Titolo1"/>
    <w:next w:val="Normale"/>
    <w:qFormat/>
    <w:rsid w:val="008D574D"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8D574D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8D574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8D574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8D574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8D574D"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rsid w:val="008D574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8D574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8D574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8D574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8D574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8D574D"/>
    <w:pPr>
      <w:ind w:left="900" w:hanging="900"/>
    </w:pPr>
  </w:style>
  <w:style w:type="paragraph" w:styleId="Sommario1">
    <w:name w:val="toc 1"/>
    <w:basedOn w:val="Normale"/>
    <w:next w:val="Normale"/>
    <w:semiHidden/>
    <w:rsid w:val="008D574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rsid w:val="008D574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rsid w:val="008D574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rsid w:val="008D574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8D574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8D574D"/>
  </w:style>
  <w:style w:type="paragraph" w:customStyle="1" w:styleId="Bullet1">
    <w:name w:val="Bullet1"/>
    <w:basedOn w:val="Normale"/>
    <w:rsid w:val="008D574D"/>
    <w:pPr>
      <w:ind w:left="720" w:hanging="432"/>
    </w:pPr>
  </w:style>
  <w:style w:type="paragraph" w:customStyle="1" w:styleId="Bullet2">
    <w:name w:val="Bullet2"/>
    <w:basedOn w:val="Normale"/>
    <w:rsid w:val="008D574D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rsid w:val="008D574D"/>
    <w:pPr>
      <w:keepLines/>
      <w:spacing w:after="120"/>
    </w:pPr>
  </w:style>
  <w:style w:type="paragraph" w:styleId="Corpotesto">
    <w:name w:val="Body Text"/>
    <w:basedOn w:val="Normale"/>
    <w:semiHidden/>
    <w:rsid w:val="008D574D"/>
    <w:pPr>
      <w:keepLines/>
      <w:spacing w:after="120"/>
      <w:ind w:left="720"/>
    </w:pPr>
  </w:style>
  <w:style w:type="paragraph" w:styleId="Mappadocumento">
    <w:name w:val="Document Map"/>
    <w:basedOn w:val="Normale"/>
    <w:semiHidden/>
    <w:rsid w:val="008D574D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sid w:val="008D574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8D57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8D574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8D574D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8D574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8D574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8D574D"/>
    <w:pPr>
      <w:ind w:left="600"/>
    </w:pPr>
  </w:style>
  <w:style w:type="paragraph" w:styleId="Sommario5">
    <w:name w:val="toc 5"/>
    <w:basedOn w:val="Normale"/>
    <w:next w:val="Normale"/>
    <w:autoRedefine/>
    <w:semiHidden/>
    <w:rsid w:val="008D574D"/>
    <w:pPr>
      <w:ind w:left="800"/>
    </w:pPr>
  </w:style>
  <w:style w:type="paragraph" w:styleId="Sommario6">
    <w:name w:val="toc 6"/>
    <w:basedOn w:val="Normale"/>
    <w:next w:val="Normale"/>
    <w:autoRedefine/>
    <w:semiHidden/>
    <w:rsid w:val="008D574D"/>
    <w:pPr>
      <w:ind w:left="1000"/>
    </w:pPr>
  </w:style>
  <w:style w:type="paragraph" w:styleId="Sommario7">
    <w:name w:val="toc 7"/>
    <w:basedOn w:val="Normale"/>
    <w:next w:val="Normale"/>
    <w:autoRedefine/>
    <w:semiHidden/>
    <w:rsid w:val="008D574D"/>
    <w:pPr>
      <w:ind w:left="1200"/>
    </w:pPr>
  </w:style>
  <w:style w:type="paragraph" w:styleId="Sommario8">
    <w:name w:val="toc 8"/>
    <w:basedOn w:val="Normale"/>
    <w:next w:val="Normale"/>
    <w:autoRedefine/>
    <w:semiHidden/>
    <w:rsid w:val="008D574D"/>
    <w:pPr>
      <w:ind w:left="1400"/>
    </w:pPr>
  </w:style>
  <w:style w:type="paragraph" w:styleId="Sommario9">
    <w:name w:val="toc 9"/>
    <w:basedOn w:val="Normale"/>
    <w:next w:val="Normale"/>
    <w:autoRedefine/>
    <w:semiHidden/>
    <w:rsid w:val="008D574D"/>
    <w:pPr>
      <w:ind w:left="1600"/>
    </w:pPr>
  </w:style>
  <w:style w:type="paragraph" w:styleId="Corpodeltesto2">
    <w:name w:val="Body Text 2"/>
    <w:basedOn w:val="Normale"/>
    <w:semiHidden/>
    <w:rsid w:val="008D574D"/>
    <w:rPr>
      <w:i/>
      <w:color w:val="0000FF"/>
    </w:rPr>
  </w:style>
  <w:style w:type="paragraph" w:styleId="Rientrocorpodeltesto">
    <w:name w:val="Body Text Indent"/>
    <w:basedOn w:val="Normale"/>
    <w:semiHidden/>
    <w:rsid w:val="008D57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8D574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8D574D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8D574D"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sid w:val="008D574D"/>
    <w:rPr>
      <w:color w:val="0000FF"/>
      <w:u w:val="single"/>
    </w:rPr>
  </w:style>
  <w:style w:type="paragraph" w:customStyle="1" w:styleId="TextBody">
    <w:name w:val="TextBody"/>
    <w:basedOn w:val="Rientrocorpodeltesto"/>
    <w:rsid w:val="008D574D"/>
    <w:pPr>
      <w:spacing w:after="120" w:line="240" w:lineRule="auto"/>
      <w:jc w:val="both"/>
    </w:pPr>
    <w:rPr>
      <w:i w:val="0"/>
      <w:color w:val="auto"/>
      <w:u w:val="none"/>
      <w:lang w:val="en-GB"/>
    </w:rPr>
  </w:style>
  <w:style w:type="paragraph" w:customStyle="1" w:styleId="Text3">
    <w:name w:val="Text 3"/>
    <w:basedOn w:val="Normale"/>
    <w:rsid w:val="008D574D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rsid w:val="008D574D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rsid w:val="008D574D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sid w:val="008D574D"/>
    <w:rPr>
      <w:color w:val="800080"/>
      <w:u w:val="single"/>
    </w:rPr>
  </w:style>
  <w:style w:type="paragraph" w:styleId="Data">
    <w:name w:val="Date"/>
    <w:basedOn w:val="Normale"/>
    <w:next w:val="Normale"/>
    <w:semiHidden/>
    <w:rsid w:val="008D574D"/>
    <w:pPr>
      <w:widowControl/>
      <w:spacing w:line="240" w:lineRule="auto"/>
    </w:pPr>
    <w:rPr>
      <w:szCs w:val="24"/>
      <w:lang w:val="it-IT" w:eastAsia="it-IT"/>
    </w:rPr>
  </w:style>
  <w:style w:type="paragraph" w:customStyle="1" w:styleId="ByLine">
    <w:name w:val="ByLine"/>
    <w:basedOn w:val="Titolo"/>
    <w:rsid w:val="008D574D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  <w:rsid w:val="008D574D"/>
  </w:style>
  <w:style w:type="paragraph" w:styleId="NormaleWeb">
    <w:name w:val="Normal (Web)"/>
    <w:basedOn w:val="Normale"/>
    <w:semiHidden/>
    <w:rsid w:val="008D574D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elenco3-colore11">
    <w:name w:val="Tabella elenco 3 - colore 11"/>
    <w:basedOn w:val="Tabellanormale"/>
    <w:uiPriority w:val="48"/>
    <w:rsid w:val="00FB320C"/>
    <w:tblPr>
      <w:tblStyleRowBandSize w:val="1"/>
      <w:tblStyleColBandSize w:val="1"/>
      <w:tblInd w:w="0" w:type="dxa"/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300F" w:themeColor="accent1"/>
          <w:right w:val="single" w:sz="4" w:space="0" w:color="A5300F" w:themeColor="accent1"/>
        </w:tcBorders>
      </w:tcPr>
    </w:tblStylePr>
    <w:tblStylePr w:type="band1Horz">
      <w:tblPr/>
      <w:tcPr>
        <w:tcBorders>
          <w:top w:val="single" w:sz="4" w:space="0" w:color="A5300F" w:themeColor="accent1"/>
          <w:bottom w:val="single" w:sz="4" w:space="0" w:color="A5300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300F" w:themeColor="accent1"/>
          <w:left w:val="nil"/>
        </w:tcBorders>
      </w:tcPr>
    </w:tblStylePr>
    <w:tblStylePr w:type="swCell">
      <w:tblPr/>
      <w:tcPr>
        <w:tcBorders>
          <w:top w:val="double" w:sz="4" w:space="0" w:color="A5300F" w:themeColor="accent1"/>
          <w:right w:val="nil"/>
        </w:tcBorders>
      </w:tcPr>
    </w:tblStylePr>
  </w:style>
  <w:style w:type="table" w:customStyle="1" w:styleId="Tabellaelenco3-colore21">
    <w:name w:val="Tabella elenco 3 - colore 21"/>
    <w:basedOn w:val="Tabellanormale"/>
    <w:uiPriority w:val="48"/>
    <w:rsid w:val="00870241"/>
    <w:tblPr>
      <w:tblStyleRowBandSize w:val="1"/>
      <w:tblStyleColBandSize w:val="1"/>
      <w:tblInd w:w="0" w:type="dxa"/>
      <w:tblBorders>
        <w:top w:val="single" w:sz="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AE63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5816" w:themeColor="accent2"/>
          <w:right w:val="single" w:sz="4" w:space="0" w:color="D55816" w:themeColor="accent2"/>
        </w:tcBorders>
      </w:tcPr>
    </w:tblStylePr>
    <w:tblStylePr w:type="band1Horz">
      <w:tblPr/>
      <w:tcPr>
        <w:tcBorders>
          <w:top w:val="single" w:sz="4" w:space="0" w:color="D55816" w:themeColor="accent2"/>
          <w:bottom w:val="single" w:sz="4" w:space="0" w:color="D5581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5816" w:themeColor="accent2"/>
          <w:left w:val="nil"/>
        </w:tcBorders>
      </w:tcPr>
    </w:tblStylePr>
    <w:tblStylePr w:type="swCell">
      <w:tblPr/>
      <w:tcPr>
        <w:tcBorders>
          <w:top w:val="double" w:sz="4" w:space="0" w:color="D55816" w:themeColor="accent2"/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B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52A7B9-C1C5-415C-B261-FE07857AE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37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SDD</dc:subject>
  <dc:creator>Team 8</dc:creator>
  <cp:keywords/>
  <dc:description/>
  <cp:lastModifiedBy>eugenio gigante</cp:lastModifiedBy>
  <cp:revision>5</cp:revision>
  <cp:lastPrinted>2003-10-30T09:12:00Z</cp:lastPrinted>
  <dcterms:created xsi:type="dcterms:W3CDTF">2013-12-05T11:06:00Z</dcterms:created>
  <dcterms:modified xsi:type="dcterms:W3CDTF">2014-01-16T09:56:00Z</dcterms:modified>
</cp:coreProperties>
</file>