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C3" w:rsidRDefault="008A3826" w:rsidP="00685278">
      <w:pPr>
        <w:pStyle w:val="Nessunaspaziatura"/>
        <w:rPr>
          <w:sz w:val="24"/>
        </w:rPr>
      </w:pPr>
      <w:bookmarkStart w:id="0" w:name="_GoBack"/>
      <w:bookmarkEnd w:id="0"/>
      <w:r w:rsidRPr="008A3826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84.2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RAD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Checklist per VViSeR UniSa RAD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8A3826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12-18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85278" w:rsidRDefault="0011343D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18/12/2013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8A3826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4in;height:28.8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<v:textbox style="mso-fit-shape-to-text:t" inset="0,0,0,0">
                  <w:txbxContent>
                    <w:p w:rsidR="00685278" w:rsidRDefault="008A3826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11343D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Ver 3.</w:t>
                      </w:r>
                      <w:r w:rsidR="00D51FBA"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1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1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ListTable3Accent2"/>
        <w:tblW w:w="9634" w:type="dxa"/>
        <w:tblLook w:val="04A0"/>
      </w:tblPr>
      <w:tblGrid>
        <w:gridCol w:w="1555"/>
        <w:gridCol w:w="8079"/>
      </w:tblGrid>
      <w:tr w:rsidR="00870241" w:rsidTr="00870241">
        <w:trPr>
          <w:cnfStyle w:val="100000000000"/>
        </w:trPr>
        <w:tc>
          <w:tcPr>
            <w:cnfStyle w:val="001000000100"/>
            <w:tcW w:w="1555" w:type="dxa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870241">
        <w:trPr>
          <w:cnfStyle w:val="000000100000"/>
        </w:trPr>
        <w:tc>
          <w:tcPr>
            <w:cnfStyle w:val="001000000000"/>
            <w:tcW w:w="1555" w:type="dxa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870241">
        <w:tc>
          <w:tcPr>
            <w:cnfStyle w:val="001000000000"/>
            <w:tcW w:w="1555" w:type="dxa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870241">
        <w:trPr>
          <w:cnfStyle w:val="000000100000"/>
        </w:trPr>
        <w:tc>
          <w:tcPr>
            <w:cnfStyle w:val="001000000000"/>
            <w:tcW w:w="1555" w:type="dxa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870241">
        <w:tc>
          <w:tcPr>
            <w:cnfStyle w:val="001000000000"/>
            <w:tcW w:w="1555" w:type="dxa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ListTable3Accent2"/>
        <w:tblW w:w="9634" w:type="dxa"/>
        <w:tblLayout w:type="fixed"/>
        <w:tblLook w:val="00A0"/>
      </w:tblPr>
      <w:tblGrid>
        <w:gridCol w:w="2127"/>
        <w:gridCol w:w="7507"/>
      </w:tblGrid>
      <w:tr w:rsidR="00FE099B" w:rsidRPr="00FE099B" w:rsidTr="00FB320C">
        <w:trPr>
          <w:cnfStyle w:val="100000000000"/>
          <w:trHeight w:val="393"/>
        </w:trPr>
        <w:tc>
          <w:tcPr>
            <w:cnfStyle w:val="001000000100"/>
            <w:tcW w:w="2127" w:type="dxa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FB320C">
        <w:trPr>
          <w:cnfStyle w:val="000000100000"/>
        </w:trPr>
        <w:tc>
          <w:tcPr>
            <w:cnfStyle w:val="001000000000"/>
            <w:tcW w:w="9634" w:type="dxa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Deliverable</w:t>
            </w:r>
          </w:p>
        </w:tc>
      </w:tr>
      <w:tr w:rsidR="00FE099B" w:rsidRPr="00FE099B" w:rsidTr="00FB320C">
        <w:trPr>
          <w:trHeight w:val="235"/>
        </w:trPr>
        <w:tc>
          <w:tcPr>
            <w:cnfStyle w:val="001000000000"/>
            <w:tcW w:w="2127" w:type="dxa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11343D">
              <w:rPr>
                <w:rFonts w:ascii="Calibri" w:hAnsi="Calibri"/>
              </w:rPr>
              <w:t>3</w:t>
            </w:r>
            <w:r w:rsidR="00D51FBA">
              <w:rPr>
                <w:rFonts w:ascii="Calibri" w:hAnsi="Calibri"/>
              </w:rPr>
              <w:t>.0</w:t>
            </w:r>
          </w:p>
        </w:tc>
        <w:tc>
          <w:tcPr>
            <w:cnfStyle w:val="00001000000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Requirements and analysis document</w:t>
            </w: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tbl>
      <w:tblPr>
        <w:tblStyle w:val="ListTable3Accent2"/>
        <w:tblW w:w="9493" w:type="dxa"/>
        <w:tblLayout w:type="fixed"/>
        <w:tblLook w:val="0020"/>
      </w:tblPr>
      <w:tblGrid>
        <w:gridCol w:w="704"/>
        <w:gridCol w:w="7371"/>
        <w:gridCol w:w="1418"/>
      </w:tblGrid>
      <w:tr w:rsidR="00FB320C" w:rsidRPr="00FB320C" w:rsidTr="00870241">
        <w:trPr>
          <w:cnfStyle w:val="1000000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en-GB"/>
              </w:rPr>
            </w:pPr>
            <w:r w:rsidRPr="00FB320C">
              <w:rPr>
                <w:i/>
                <w:szCs w:val="24"/>
                <w:lang w:val="en-GB"/>
              </w:rPr>
              <w:br w:type="page"/>
              <w:t>Id.</w:t>
            </w: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cnfStyle w:val="100000000000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 xml:space="preserve">Descrizione </w:t>
            </w:r>
          </w:p>
        </w:tc>
        <w:tc>
          <w:tcPr>
            <w:cnfStyle w:val="000010000000"/>
            <w:tcW w:w="1418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>Stato</w:t>
            </w:r>
          </w:p>
        </w:tc>
      </w:tr>
      <w:tr w:rsidR="00FB320C" w:rsidRPr="00FB320C" w:rsidTr="00870241">
        <w:trPr>
          <w:cnfStyle w:val="000000100000"/>
          <w:trHeight w:val="27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Parte Generale</w:t>
            </w:r>
          </w:p>
        </w:tc>
        <w:tc>
          <w:tcPr>
            <w:cnfStyle w:val="00001000000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strutturato in modo gerarchico, prevedendo capitoli, paragrafi e sottoparagrafi.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    </w:t>
            </w:r>
          </w:p>
          <w:p w:rsidR="00382018" w:rsidRPr="00382018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/>
          <w:trHeight w:val="38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punta correttamente a tutti i capitoli, paragrafi e sottoparagrafi presenti nel corpo del documento, evidenziandone graficamente la gerarchia tramite rientri ed uso di fonts / stili differenti.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risulta aggiornata, riportando le intestazioni di tutti i capitoli, paragrafi e sottoparagrafi presenti nel corpo del documento.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insiemi di dati correlati sono rappresentati sotto forma di tabelle con bordo e griglia.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liste di items sono rappresentate sotto forma di elenchi puntati / numerati oppure di tabelle.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color w:val="000000"/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correttamente impaginato.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redatto secondo uno stile piano e scorrevole, con uso prevalente della forma diretta, con periodi brevi e con proposizioni incidentali scarse o assenti.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conforme agli aspetti formali specificati nel relativo template.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recepisce gli aspetti sostanziali specificati come dichiarazione di intenti nel relativo standard.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Il documento risulta consistente al suo interno, sia come contenuti che come terminologia. 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consistente con gli altri deliverables di progetto correntemente disponibili.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L’identificativo e la denominazione del documento risultano conformi a quanto riportato in ‘Naming Conventions’.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55098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Laddove applicabile, ciascun documento citato risulta denominato conformemente a quanto riportato in ‘Naming Conventions’.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sezione prevista per referenziare i documenti interni ed esterni al progetto riporta tutti e solo i documenti citati nel corpo del testo.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Ciascun documento riportato nella sezione prevista per referenziare i documenti interni ed esterni al progetto risulta corredato di tutte le informazioni necessarie per identificarlo in modo univoco. 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FB320C" w:rsidTr="00870241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Specifiche dei Requisiti</w:t>
            </w:r>
          </w:p>
        </w:tc>
        <w:tc>
          <w:tcPr>
            <w:cnfStyle w:val="00001000000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definite le funzionalità, i vincoli, le prestazioni, e qualsiasi altra caratteristica che il sistema dovrà possedere per soddisfare le necessità del cliente?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382018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specificate tutte le interfacce esterne, hardware, software e relative ai dati 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Sono specificati tutti gli input del sistema indicandone la sorgente, l’intervallo di valori, la frequenza?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sistema offre le funzioni che meglio rispondono alle necessità del cliente?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stato specificato il tempo di risposta delle funzioni?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Sono state specificate tutte le risposte a condizioni eccezionali?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È stato definito lo stato iniziale del sistema?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Il documento di Specifica dei Requisiti Software costituisce il punto di convergenza di tre diversi punti di vista (cliente, utente, sviluppatore) 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eastAsia="it-IT" w:bidi="he-IL"/>
              </w:rPr>
              <w:t>Il documento RAD rappresenta fedelmente le informazioni da modellare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       </w:t>
            </w:r>
          </w:p>
          <w:p w:rsidR="00382018" w:rsidRP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Il documento RAD è completo con tutti i requisiti specificati e documentati ? 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aree per quali i requisiti sono incompleti sono specificate 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consistenti tra di loro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precisi (senza errori) e non ambigui (una sola interpretazione) ?</w:t>
            </w:r>
          </w:p>
        </w:tc>
        <w:tc>
          <w:tcPr>
            <w:cnfStyle w:val="000010000000"/>
            <w:tcW w:w="1418" w:type="dxa"/>
            <w:shd w:val="clear" w:color="auto" w:fill="FFFF00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scritti in linguaggio comprensibile sia per lo sviluppatore che per l’utente e il committente ?</w:t>
            </w:r>
            <w:r w:rsidRPr="00FB320C">
              <w:rPr>
                <w:szCs w:val="24"/>
                <w:lang w:val="it-IT" w:bidi="he-IL"/>
              </w:rPr>
              <w:t xml:space="preserve"> 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dipendenti da altri, sono riconducibili ad essi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 requisiti sono riconducibili ai sotto-sistemi in cui essi sono implementati ? 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FB320C" w:rsidTr="00E61189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sono riconducibili alle interfacce interne ed esterne del sistema che premettono di</w:t>
            </w:r>
          </w:p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utilizzarli 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E61189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887BDF" w:rsidTr="00E61189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possibile verificare ogni requisito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</w:t>
            </w: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origini del requisito sono chiare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gli stati, le funzionalità, gli input, gli output e i vincoli sono contemplati da qualche requisito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specificati in ogni dettaglio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possibile modificare un requisito senza rimetterne in discussione gli altri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possono essere implementati, dato il budget e la tecnologia disponibili 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indicata per ogni requisito la relativa priorità di implementazione?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eastAsia="it-IT" w:bidi="he-IL"/>
              </w:rPr>
              <w:t>Modelli di sistema</w:t>
            </w:r>
          </w:p>
        </w:tc>
        <w:tc>
          <w:tcPr>
            <w:cnfStyle w:val="000010000000"/>
            <w:tcW w:w="1418" w:type="dxa"/>
            <w:shd w:val="clear" w:color="auto" w:fill="FFFFFF" w:themeFill="background1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L’analisi complessiva soddisfa tutti i requisiti?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è comprensibile da parte del cliente?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usata una notazione standard?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fornisce sufficienti informazioni per improntare un test?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 è stato creato usando architetture e modelli procedurali standard?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447D70" w:rsidRDefault="00447D70" w:rsidP="00870241">
            <w:pPr>
              <w:spacing w:line="276" w:lineRule="auto"/>
              <w:rPr>
                <w:szCs w:val="24"/>
                <w:lang w:val="it-IT"/>
              </w:rPr>
            </w:pPr>
          </w:p>
          <w:p w:rsidR="00FB320C" w:rsidRPr="00447D70" w:rsidRDefault="00FB320C" w:rsidP="00447D70">
            <w:pPr>
              <w:jc w:val="center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usa componenti riutilizzabili?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individuate tutte le interazioni tra l’attore e il sistema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/>
              </w:rPr>
              <w:t>Le origini dei casi d’uso sono chiare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  <w:trHeight w:val="233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sono riconducibili ai requisiti che lo determinano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caso d’uso è esente dai dettagli di implementazione e di design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I casi d’uso sono stati descritti sotto forma di scenario di interazione (dialogo) tra gli utilizzatori e il sistema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descrizione dei casi d’uso è completa e chiara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individuate tutte le informazioni principali dei casi d’uso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rispecchiano il reale funzionamento del sistema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Ai casi d’uso è stato associato un ID unico e un nome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caso d’uso ha almeno un attore con cui comunica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stati identificati tutti gli attori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Pidipagina"/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Ogni attore partecipa in almeno un caso d’uso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pStyle w:val="Pidipagina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Si è considerata la possibilità di combinare due attori che partecipano agli stessi casi d’uso in uno unico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Gli scenari sono stati descritti in modo chiaro e conciso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previsti scenari alternativi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scenari definiti sono realizzabili e verificabili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La sintassi e la semantica di UML è stata rispettata durante la definizione dei diagrammi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diagramma è riconducibile ai casi d’uso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sono comprensibili al cliente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rispecchiano il reale funzionamento del sistema 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i sottosistemi, i moduli e le classi sono stati descritti attraverso uno schema gerarchico?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È stata fatta una suddivisione di tutte le classi in </w:t>
            </w:r>
            <w:r w:rsidRPr="00FB320C">
              <w:rPr>
                <w:i/>
                <w:szCs w:val="24"/>
                <w:lang w:val="it-IT"/>
              </w:rPr>
              <w:t>presentation</w:t>
            </w:r>
            <w:r w:rsidRPr="00FB320C">
              <w:rPr>
                <w:szCs w:val="24"/>
                <w:lang w:val="it-IT"/>
              </w:rPr>
              <w:t xml:space="preserve">, </w:t>
            </w:r>
            <w:r w:rsidRPr="00FB320C">
              <w:rPr>
                <w:i/>
                <w:szCs w:val="24"/>
                <w:lang w:val="it-IT"/>
              </w:rPr>
              <w:t>application</w:t>
            </w:r>
            <w:r w:rsidRPr="00FB320C">
              <w:rPr>
                <w:szCs w:val="24"/>
                <w:lang w:val="it-IT"/>
              </w:rPr>
              <w:t>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Default="00887BDF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</w:t>
            </w:r>
          </w:p>
          <w:p w:rsidR="00887BDF" w:rsidRPr="00887BDF" w:rsidRDefault="00887BDF" w:rsidP="00870241">
            <w:pPr>
              <w:widowControl/>
              <w:spacing w:line="276" w:lineRule="auto"/>
              <w:rPr>
                <w:color w:val="FF0000"/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                         </w:t>
            </w: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 sono stati presentati e descritti?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controllata l’efficienza di ogni livello?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verificata l’iterazione tra i livelli?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sono indipendenti?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sviluppato uno scenario prima dell’approntamento di un’architettura?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usato un mapping appropriato per convertire il modello analitico in modello architetturale?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documentati i risultati del lavoro di analisi?</w:t>
            </w:r>
          </w:p>
        </w:tc>
        <w:tc>
          <w:tcPr>
            <w:cnfStyle w:val="00001000000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descritta l’interfaccia utente?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documentato ogni stato dell’interfaccia utente?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definiti tutti gli oggetti e le azioni  appartenenti all’interfaccia utente?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prevista un’interfaccia per utenti occasionali?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L’interazione è intuitiva?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messaggi di errore sono distinguibili e chiari?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/>
          <w:trHeight w:val="194"/>
        </w:trPr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possibile usufruire dell’help in riguardo?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colori sono usati in modo adeguato?</w:t>
            </w:r>
          </w:p>
        </w:tc>
        <w:tc>
          <w:tcPr>
            <w:cnfStyle w:val="00001000000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ListTable3Accent2"/>
        <w:tblW w:w="9493" w:type="dxa"/>
        <w:tblLayout w:type="fixed"/>
        <w:tblLook w:val="0020"/>
      </w:tblPr>
      <w:tblGrid>
        <w:gridCol w:w="1129"/>
        <w:gridCol w:w="7371"/>
        <w:gridCol w:w="993"/>
      </w:tblGrid>
      <w:tr w:rsidR="00FE099B" w:rsidRPr="00FE099B" w:rsidTr="00870241">
        <w:trPr>
          <w:cnfStyle w:val="100000000000"/>
        </w:trPr>
        <w:tc>
          <w:tcPr>
            <w:cnfStyle w:val="000010000000"/>
            <w:tcW w:w="8500" w:type="dxa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993" w:type="dxa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870241">
        <w:trPr>
          <w:cnfStyle w:val="000000100000"/>
        </w:trPr>
        <w:tc>
          <w:tcPr>
            <w:cnfStyle w:val="000010000000"/>
            <w:tcW w:w="8500" w:type="dxa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993" w:type="dxa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870241">
        <w:tc>
          <w:tcPr>
            <w:cnfStyle w:val="000010000000"/>
            <w:tcW w:w="1129" w:type="dxa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870241">
        <w:trPr>
          <w:cnfStyle w:val="000000100000"/>
        </w:trPr>
        <w:tc>
          <w:tcPr>
            <w:cnfStyle w:val="000010000000"/>
            <w:tcW w:w="1129" w:type="dxa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ListTable3Accent2"/>
        <w:tblW w:w="9493" w:type="dxa"/>
        <w:tblLayout w:type="fixed"/>
        <w:tblLook w:val="0020"/>
      </w:tblPr>
      <w:tblGrid>
        <w:gridCol w:w="1343"/>
        <w:gridCol w:w="1067"/>
        <w:gridCol w:w="7083"/>
      </w:tblGrid>
      <w:tr w:rsidR="00FE099B" w:rsidRPr="00FE099B" w:rsidTr="00870241">
        <w:trPr>
          <w:cnfStyle w:val="1000000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870241">
        <w:trPr>
          <w:cnfStyle w:val="0000001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870241">
        <w:trPr>
          <w:cnfStyle w:val="0000001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rPr>
          <w:cnfStyle w:val="0000001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rPr>
          <w:cnfStyle w:val="000000100000"/>
        </w:trPr>
        <w:tc>
          <w:tcPr>
            <w:cnfStyle w:val="00001000000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1BA" w:rsidRDefault="00FD31BA">
      <w:pPr>
        <w:spacing w:line="240" w:lineRule="auto"/>
      </w:pPr>
      <w:r>
        <w:separator/>
      </w:r>
    </w:p>
  </w:endnote>
  <w:endnote w:type="continuationSeparator" w:id="0">
    <w:p w:rsidR="00FD31BA" w:rsidRDefault="00FD3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8A3826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8A3826">
      <w:rPr>
        <w:rStyle w:val="Numeropagina"/>
      </w:rPr>
      <w:fldChar w:fldCharType="separate"/>
    </w:r>
    <w:r w:rsidR="0055098F">
      <w:rPr>
        <w:rStyle w:val="Numeropagina"/>
        <w:noProof/>
      </w:rPr>
      <w:t>6</w:t>
    </w:r>
    <w:r w:rsidR="008A3826">
      <w:rPr>
        <w:rStyle w:val="Numeropagina"/>
      </w:rPr>
      <w:fldChar w:fldCharType="end"/>
    </w:r>
    <w:r>
      <w:rPr>
        <w:rStyle w:val="Numeropagina"/>
      </w:rPr>
      <w:t xml:space="preserve"> di </w:t>
    </w:r>
    <w:fldSimple w:instr=" NUMPAGES  \* MERGEFORMAT ">
      <w:r w:rsidR="0055098F">
        <w:rPr>
          <w:rStyle w:val="Numeropagina"/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1BA" w:rsidRDefault="00FD31BA">
      <w:pPr>
        <w:spacing w:line="240" w:lineRule="auto"/>
      </w:pPr>
      <w:r>
        <w:separator/>
      </w:r>
    </w:p>
  </w:footnote>
  <w:footnote w:type="continuationSeparator" w:id="0">
    <w:p w:rsidR="00FD31BA" w:rsidRDefault="00FD31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>Nome del Progetto: VViSeR UniSa</w:t>
          </w:r>
        </w:p>
        <w:p w:rsidR="00FE099B" w:rsidRPr="00D51FBA" w:rsidRDefault="00FE099B" w:rsidP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51FBA" w:rsidRPr="00D51FBA">
            <w:rPr>
              <w:lang w:val="it-IT"/>
            </w:rPr>
            <w:t>RAD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>oc. id: DL3</w:t>
          </w:r>
        </w:p>
        <w:p w:rsidR="00FE099B" w:rsidRPr="00D51FBA" w:rsidRDefault="00D51FBA" w:rsidP="0011343D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11343D">
            <w:rPr>
              <w:lang w:val="it-IT"/>
            </w:rPr>
            <w:t>3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51FBA">
          <w:pPr>
            <w:rPr>
              <w:lang w:val="de-DE"/>
            </w:rPr>
          </w:pPr>
          <w:r w:rsidRPr="00D51FBA">
            <w:rPr>
              <w:lang w:val="de-DE"/>
            </w:rPr>
            <w:t>Checklist.: Checklist RAD</w:t>
          </w:r>
        </w:p>
      </w:tc>
      <w:tc>
        <w:tcPr>
          <w:tcW w:w="3179" w:type="dxa"/>
        </w:tcPr>
        <w:p w:rsidR="00FE099B" w:rsidRPr="00D51FBA" w:rsidRDefault="00D51FBA" w:rsidP="00870241">
          <w:pPr>
            <w:rPr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11343D">
            <w:rPr>
              <w:i/>
              <w:iCs/>
              <w:lang w:val="it-IT"/>
            </w:rPr>
            <w:t>18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</w:t>
          </w:r>
          <w:r w:rsidR="0011343D">
            <w:rPr>
              <w:i/>
              <w:iCs/>
              <w:lang w:val="it-IT"/>
            </w:rPr>
            <w:t>2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13E9"/>
    <w:rsid w:val="0002245D"/>
    <w:rsid w:val="00087FDE"/>
    <w:rsid w:val="000E0D9F"/>
    <w:rsid w:val="000E5F39"/>
    <w:rsid w:val="0011343D"/>
    <w:rsid w:val="00116E83"/>
    <w:rsid w:val="002A7AC4"/>
    <w:rsid w:val="002E13E9"/>
    <w:rsid w:val="002F413A"/>
    <w:rsid w:val="00382018"/>
    <w:rsid w:val="00447D70"/>
    <w:rsid w:val="00460603"/>
    <w:rsid w:val="00466905"/>
    <w:rsid w:val="00487345"/>
    <w:rsid w:val="005418B3"/>
    <w:rsid w:val="0055098F"/>
    <w:rsid w:val="005E1D52"/>
    <w:rsid w:val="005F6E98"/>
    <w:rsid w:val="00604AD2"/>
    <w:rsid w:val="00685278"/>
    <w:rsid w:val="0068729F"/>
    <w:rsid w:val="006C3569"/>
    <w:rsid w:val="006D7FD2"/>
    <w:rsid w:val="00792368"/>
    <w:rsid w:val="007B2355"/>
    <w:rsid w:val="007F045E"/>
    <w:rsid w:val="00843FC3"/>
    <w:rsid w:val="00870241"/>
    <w:rsid w:val="00887BDF"/>
    <w:rsid w:val="008A3826"/>
    <w:rsid w:val="00920284"/>
    <w:rsid w:val="00947C86"/>
    <w:rsid w:val="00AC6083"/>
    <w:rsid w:val="00D51FBA"/>
    <w:rsid w:val="00D829FB"/>
    <w:rsid w:val="00E3115E"/>
    <w:rsid w:val="00E61189"/>
    <w:rsid w:val="00EB331E"/>
    <w:rsid w:val="00F47232"/>
    <w:rsid w:val="00F5333D"/>
    <w:rsid w:val="00F821D3"/>
    <w:rsid w:val="00FA7533"/>
    <w:rsid w:val="00FB320C"/>
    <w:rsid w:val="00FD31BA"/>
    <w:rsid w:val="00FE099B"/>
    <w:rsid w:val="00F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A3826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A3826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A3826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A3826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A382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A382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A382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A382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A382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A3826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A3826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A382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A3826"/>
    <w:pPr>
      <w:ind w:left="900" w:hanging="900"/>
    </w:pPr>
  </w:style>
  <w:style w:type="paragraph" w:styleId="Sommario1">
    <w:name w:val="toc 1"/>
    <w:basedOn w:val="Normale"/>
    <w:next w:val="Normale"/>
    <w:semiHidden/>
    <w:rsid w:val="008A3826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A3826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A3826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uiPriority w:val="99"/>
    <w:rsid w:val="008A3826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A3826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A3826"/>
  </w:style>
  <w:style w:type="paragraph" w:customStyle="1" w:styleId="Bullet1">
    <w:name w:val="Bullet1"/>
    <w:basedOn w:val="Normale"/>
    <w:rsid w:val="008A3826"/>
    <w:pPr>
      <w:ind w:left="720" w:hanging="432"/>
    </w:pPr>
  </w:style>
  <w:style w:type="paragraph" w:customStyle="1" w:styleId="Bullet2">
    <w:name w:val="Bullet2"/>
    <w:basedOn w:val="Normale"/>
    <w:rsid w:val="008A3826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A3826"/>
    <w:pPr>
      <w:keepLines/>
      <w:spacing w:after="120"/>
    </w:pPr>
  </w:style>
  <w:style w:type="paragraph" w:styleId="Corpodeltesto">
    <w:name w:val="Body Text"/>
    <w:basedOn w:val="Normale"/>
    <w:semiHidden/>
    <w:rsid w:val="008A3826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A3826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A3826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A382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A382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A3826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A382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A3826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A3826"/>
    <w:pPr>
      <w:ind w:left="600"/>
    </w:pPr>
  </w:style>
  <w:style w:type="paragraph" w:styleId="Sommario5">
    <w:name w:val="toc 5"/>
    <w:basedOn w:val="Normale"/>
    <w:next w:val="Normale"/>
    <w:autoRedefine/>
    <w:semiHidden/>
    <w:rsid w:val="008A3826"/>
    <w:pPr>
      <w:ind w:left="800"/>
    </w:pPr>
  </w:style>
  <w:style w:type="paragraph" w:styleId="Sommario6">
    <w:name w:val="toc 6"/>
    <w:basedOn w:val="Normale"/>
    <w:next w:val="Normale"/>
    <w:autoRedefine/>
    <w:semiHidden/>
    <w:rsid w:val="008A3826"/>
    <w:pPr>
      <w:ind w:left="1000"/>
    </w:pPr>
  </w:style>
  <w:style w:type="paragraph" w:styleId="Sommario7">
    <w:name w:val="toc 7"/>
    <w:basedOn w:val="Normale"/>
    <w:next w:val="Normale"/>
    <w:autoRedefine/>
    <w:semiHidden/>
    <w:rsid w:val="008A3826"/>
    <w:pPr>
      <w:ind w:left="1200"/>
    </w:pPr>
  </w:style>
  <w:style w:type="paragraph" w:styleId="Sommario8">
    <w:name w:val="toc 8"/>
    <w:basedOn w:val="Normale"/>
    <w:next w:val="Normale"/>
    <w:autoRedefine/>
    <w:semiHidden/>
    <w:rsid w:val="008A3826"/>
    <w:pPr>
      <w:ind w:left="1400"/>
    </w:pPr>
  </w:style>
  <w:style w:type="paragraph" w:styleId="Sommario9">
    <w:name w:val="toc 9"/>
    <w:basedOn w:val="Normale"/>
    <w:next w:val="Normale"/>
    <w:autoRedefine/>
    <w:semiHidden/>
    <w:rsid w:val="008A3826"/>
    <w:pPr>
      <w:ind w:left="1600"/>
    </w:pPr>
  </w:style>
  <w:style w:type="paragraph" w:styleId="Corpodeltesto2">
    <w:name w:val="Body Text 2"/>
    <w:basedOn w:val="Normale"/>
    <w:semiHidden/>
    <w:rsid w:val="008A3826"/>
    <w:rPr>
      <w:i/>
      <w:color w:val="0000FF"/>
    </w:rPr>
  </w:style>
  <w:style w:type="paragraph" w:styleId="Rientrocorpodeltesto">
    <w:name w:val="Body Text Indent"/>
    <w:basedOn w:val="Normale"/>
    <w:semiHidden/>
    <w:rsid w:val="008A382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A382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A3826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8A3826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A3826"/>
    <w:rPr>
      <w:color w:val="0000FF"/>
      <w:u w:val="single"/>
    </w:rPr>
  </w:style>
  <w:style w:type="paragraph" w:customStyle="1" w:styleId="TextBody">
    <w:name w:val="TextBody"/>
    <w:basedOn w:val="Rientrocorpodeltesto"/>
    <w:rsid w:val="008A3826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A3826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A3826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A3826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A3826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A3826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A3826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A3826"/>
  </w:style>
  <w:style w:type="paragraph" w:styleId="NormaleWeb">
    <w:name w:val="Normal (Web)"/>
    <w:basedOn w:val="Normale"/>
    <w:semiHidden/>
    <w:rsid w:val="008A382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ListTable3Accent2">
    <w:name w:val="List Table 3 Accent 2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09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098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3306C-0239-4BA8-AAE4-C5794E82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184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RAD</dc:subject>
  <dc:creator>Team 8</dc:creator>
  <cp:keywords/>
  <dc:description/>
  <cp:lastModifiedBy>utente</cp:lastModifiedBy>
  <cp:revision>20</cp:revision>
  <cp:lastPrinted>2003-10-30T09:12:00Z</cp:lastPrinted>
  <dcterms:created xsi:type="dcterms:W3CDTF">2013-10-30T23:53:00Z</dcterms:created>
  <dcterms:modified xsi:type="dcterms:W3CDTF">2014-01-15T11:13:00Z</dcterms:modified>
</cp:coreProperties>
</file>